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E3487" w14:textId="08F7AE14" w:rsidR="004D6B86" w:rsidRDefault="009B3542">
      <w:pPr>
        <w:pStyle w:val="Title"/>
      </w:pPr>
      <w:r>
        <w:t>Final Web Application and Code</w:t>
      </w:r>
    </w:p>
    <w:p w14:paraId="23D1FDFB" w14:textId="1D16E0A8" w:rsidR="004D6B86" w:rsidRDefault="009B3542">
      <w:pPr>
        <w:pStyle w:val="Title2"/>
      </w:pPr>
      <w:r>
        <w:t>Jonas Nation</w:t>
      </w:r>
    </w:p>
    <w:p w14:paraId="4A093EFB" w14:textId="62551CC8" w:rsidR="004D6B86" w:rsidRDefault="009B3542">
      <w:pPr>
        <w:pStyle w:val="Title2"/>
      </w:pPr>
      <w:r>
        <w:t>Rasmussen College</w:t>
      </w:r>
    </w:p>
    <w:p w14:paraId="5FC1F0E2" w14:textId="77777777" w:rsidR="004D6B86" w:rsidRDefault="00345333">
      <w:pPr>
        <w:pStyle w:val="Title"/>
      </w:pPr>
      <w:r>
        <w:t>Author Note</w:t>
      </w:r>
    </w:p>
    <w:p w14:paraId="2E42F5CE" w14:textId="253B737C" w:rsidR="004D6B86" w:rsidRPr="00A4757D" w:rsidRDefault="009B3542">
      <w:r>
        <w:t>CIS3801C Section 01 Fundamentals of Mobile Web Application Development – Instructor Christopher Mattie</w:t>
      </w:r>
    </w:p>
    <w:p w14:paraId="292144B8" w14:textId="346A38DB" w:rsidR="006D7EE9" w:rsidRDefault="00C452CB" w:rsidP="006D7EE9">
      <w:pPr>
        <w:pStyle w:val="SectionTitle"/>
      </w:pPr>
      <w:r>
        <w:lastRenderedPageBreak/>
        <w:t>Final Web Application and Code</w:t>
      </w:r>
    </w:p>
    <w:p w14:paraId="41D0564F" w14:textId="4F0B8A73" w:rsidR="004D6B86" w:rsidRDefault="006D7EE9" w:rsidP="00C452CB">
      <w:r>
        <w:t xml:space="preserve"> </w:t>
      </w:r>
      <w:r w:rsidR="00C452CB">
        <w:t>GitHub:</w:t>
      </w:r>
    </w:p>
    <w:p w14:paraId="08CB2B7B" w14:textId="5868CCCF" w:rsidR="00C452CB" w:rsidRPr="00C452CB" w:rsidRDefault="00C452CB" w:rsidP="00C452CB">
      <w:hyperlink r:id="rId9" w:history="1">
        <w:r>
          <w:rPr>
            <w:rStyle w:val="Hyperlink"/>
          </w:rPr>
          <w:t>https://github.com/JonasNation/Final-Web-Application-And-Code</w:t>
        </w:r>
      </w:hyperlink>
    </w:p>
    <w:sectPr w:rsidR="00C452CB" w:rsidRPr="00C452CB">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423F0" w14:textId="77777777" w:rsidR="00122176" w:rsidRDefault="00122176">
      <w:pPr>
        <w:spacing w:line="240" w:lineRule="auto"/>
      </w:pPr>
      <w:r>
        <w:separator/>
      </w:r>
    </w:p>
    <w:p w14:paraId="171373F3" w14:textId="77777777" w:rsidR="00122176" w:rsidRDefault="00122176"/>
  </w:endnote>
  <w:endnote w:type="continuationSeparator" w:id="0">
    <w:p w14:paraId="0E19AAAD" w14:textId="77777777" w:rsidR="00122176" w:rsidRDefault="00122176">
      <w:pPr>
        <w:spacing w:line="240" w:lineRule="auto"/>
      </w:pPr>
      <w:r>
        <w:continuationSeparator/>
      </w:r>
    </w:p>
    <w:p w14:paraId="09B56566" w14:textId="77777777" w:rsidR="00122176" w:rsidRDefault="00122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189C2" w14:textId="77777777" w:rsidR="00122176" w:rsidRDefault="00122176">
      <w:pPr>
        <w:spacing w:line="240" w:lineRule="auto"/>
      </w:pPr>
      <w:r>
        <w:separator/>
      </w:r>
    </w:p>
    <w:p w14:paraId="3D2EC147" w14:textId="77777777" w:rsidR="00122176" w:rsidRDefault="00122176"/>
  </w:footnote>
  <w:footnote w:type="continuationSeparator" w:id="0">
    <w:p w14:paraId="796BAD2E" w14:textId="77777777" w:rsidR="00122176" w:rsidRDefault="00122176">
      <w:pPr>
        <w:spacing w:line="240" w:lineRule="auto"/>
      </w:pPr>
      <w:r>
        <w:continuationSeparator/>
      </w:r>
    </w:p>
    <w:p w14:paraId="32DFB55F" w14:textId="77777777" w:rsidR="00122176" w:rsidRDefault="001221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9EE0B7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CE12ADD" w14:textId="77777777" w:rsidR="004D6B86" w:rsidRPr="00170521" w:rsidRDefault="00122176" w:rsidP="00170521">
          <w:pPr>
            <w:pStyle w:val="Header"/>
          </w:pPr>
          <w:sdt>
            <w:sdtPr>
              <w:alias w:val="Enter shortened title:"/>
              <w:tag w:val="Enter shortened title:"/>
              <w:id w:val="-582528332"/>
              <w:placeholder>
                <w:docPart w:val="FA39046DE4064E46A2018E7D95AC36F6"/>
              </w:placeholder>
              <w:showingPlcHdr/>
              <w15:dataBinding w:prefixMappings="xmlns:ns0='http://schemas.microsoft.com/temp/samples' " w:xpath="/ns0:employees[1]/ns0:employee[1]/ns0:CustomerName[1]" w:storeItemID="{B98E728A-96FF-4995-885C-5AF887AB0C35}"/>
              <w15:appearance w15:val="hidden"/>
            </w:sdtPr>
            <w:sdtEndPr/>
            <w:sdtContent>
              <w:r w:rsidR="00391DF6" w:rsidRPr="00170521">
                <w:t>SHORTENED TITLE UP TO 50 CHARACTERS</w:t>
              </w:r>
            </w:sdtContent>
          </w:sdt>
        </w:p>
      </w:tc>
      <w:tc>
        <w:tcPr>
          <w:tcW w:w="1080" w:type="dxa"/>
        </w:tcPr>
        <w:p w14:paraId="253629C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2C3BA3D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04D13B4"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2053C63" w14:textId="77777777" w:rsidR="004D6B86" w:rsidRPr="009F0414" w:rsidRDefault="00961AE5" w:rsidP="00504F88">
          <w:pPr>
            <w:pStyle w:val="Header"/>
          </w:pPr>
          <w:r>
            <w:t xml:space="preserve">Running head: </w:t>
          </w:r>
          <w:sdt>
            <w:sdtPr>
              <w:alias w:val="Enter shortened title:"/>
              <w:tag w:val="Enter shortened title:"/>
              <w:id w:val="-211583021"/>
              <w:placeholder>
                <w:docPart w:val="01C1E4C2C1C24ECE93CF581B12F6D973"/>
              </w:placeholder>
              <w:showingPlcHdr/>
              <w15:dataBinding w:prefixMappings="xmlns:ns0='http://schemas.microsoft.com/temp/samples' " w:xpath="/ns0:employees[1]/ns0:employee[1]/ns0:CustomerName[1]" w:storeItemID="{B98E728A-96FF-4995-885C-5AF887AB0C35}"/>
              <w15:appearance w15:val="hidden"/>
            </w:sdtPr>
            <w:sdtEndPr/>
            <w:sdtContent>
              <w:r w:rsidR="00391DF6" w:rsidRPr="00170521">
                <w:t>SHORTENED TITLE UP TO 50 CHARACTERS</w:t>
              </w:r>
            </w:sdtContent>
          </w:sdt>
        </w:p>
      </w:tc>
      <w:tc>
        <w:tcPr>
          <w:tcW w:w="1080" w:type="dxa"/>
        </w:tcPr>
        <w:p w14:paraId="1DEA4B0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7F9A7CC"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42"/>
    <w:rsid w:val="00006BBA"/>
    <w:rsid w:val="0001010E"/>
    <w:rsid w:val="000217F5"/>
    <w:rsid w:val="00097169"/>
    <w:rsid w:val="00114BFA"/>
    <w:rsid w:val="00122176"/>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91DF6"/>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B3542"/>
    <w:rsid w:val="009F0414"/>
    <w:rsid w:val="00A4757D"/>
    <w:rsid w:val="00A77F6B"/>
    <w:rsid w:val="00A81BB2"/>
    <w:rsid w:val="00AA5C05"/>
    <w:rsid w:val="00B03BA4"/>
    <w:rsid w:val="00C3438C"/>
    <w:rsid w:val="00C452CB"/>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77010B"/>
  <w15:chartTrackingRefBased/>
  <w15:docId w15:val="{8388A09A-4AE3-497C-9DCD-8FF35E61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C45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JonasNation/Final-Web-Application-And-Cod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20Nation\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C1E4C2C1C24ECE93CF581B12F6D973"/>
        <w:category>
          <w:name w:val="General"/>
          <w:gallery w:val="placeholder"/>
        </w:category>
        <w:types>
          <w:type w:val="bbPlcHdr"/>
        </w:types>
        <w:behaviors>
          <w:behavior w:val="content"/>
        </w:behaviors>
        <w:guid w:val="{DC2EFF41-6B63-4A27-BE6B-8311851FDF01}"/>
      </w:docPartPr>
      <w:docPartBody>
        <w:p w:rsidR="00000000" w:rsidRDefault="00336995" w:rsidP="00336995">
          <w:pPr>
            <w:pStyle w:val="01C1E4C2C1C24ECE93CF581B12F6D97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FA39046DE4064E46A2018E7D95AC36F6"/>
        <w:category>
          <w:name w:val="General"/>
          <w:gallery w:val="placeholder"/>
        </w:category>
        <w:types>
          <w:type w:val="bbPlcHdr"/>
        </w:types>
        <w:behaviors>
          <w:behavior w:val="content"/>
        </w:behaviors>
        <w:guid w:val="{D52D0DB8-A456-47EE-B617-63E988D33476}"/>
      </w:docPartPr>
      <w:docPartBody>
        <w:p w:rsidR="00000000" w:rsidRDefault="00336995" w:rsidP="00336995">
          <w:pPr>
            <w:pStyle w:val="FA39046DE4064E46A2018E7D95AC36F6"/>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95"/>
    <w:rsid w:val="00336995"/>
    <w:rsid w:val="00FF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A507605DC4F288EC61F5389955BBD">
    <w:name w:val="24CA507605DC4F288EC61F5389955BBD"/>
  </w:style>
  <w:style w:type="paragraph" w:customStyle="1" w:styleId="BA7FF80024904EE68A2367F9B4621D9C">
    <w:name w:val="BA7FF80024904EE68A2367F9B4621D9C"/>
  </w:style>
  <w:style w:type="paragraph" w:customStyle="1" w:styleId="3C7EAEFA789D42EB95E075009F07CAB5">
    <w:name w:val="3C7EAEFA789D42EB95E075009F07CAB5"/>
  </w:style>
  <w:style w:type="paragraph" w:customStyle="1" w:styleId="605322C54B0C47C6B26EBE12A90EF225">
    <w:name w:val="605322C54B0C47C6B26EBE12A90EF225"/>
  </w:style>
  <w:style w:type="character" w:styleId="Emphasis">
    <w:name w:val="Emphasis"/>
    <w:basedOn w:val="DefaultParagraphFont"/>
    <w:uiPriority w:val="4"/>
    <w:unhideWhenUsed/>
    <w:qFormat/>
    <w:rsid w:val="00336995"/>
    <w:rPr>
      <w:i/>
      <w:iCs/>
    </w:rPr>
  </w:style>
  <w:style w:type="paragraph" w:customStyle="1" w:styleId="72B5217BF65E454B891B9C1589A60723">
    <w:name w:val="72B5217BF65E454B891B9C1589A60723"/>
  </w:style>
  <w:style w:type="paragraph" w:customStyle="1" w:styleId="8E68B60E7B574BB4AC17AF830C32BF6D">
    <w:name w:val="8E68B60E7B574BB4AC17AF830C32BF6D"/>
  </w:style>
  <w:style w:type="paragraph" w:customStyle="1" w:styleId="06A8AF00EDC94498947000EAABAEE72C">
    <w:name w:val="06A8AF00EDC94498947000EAABAEE72C"/>
  </w:style>
  <w:style w:type="paragraph" w:customStyle="1" w:styleId="4F58735257C2479B97073AF97DAA16D7">
    <w:name w:val="4F58735257C2479B97073AF97DAA16D7"/>
  </w:style>
  <w:style w:type="paragraph" w:customStyle="1" w:styleId="2638E13CF8AD4F0A888ADB3F350F9196">
    <w:name w:val="2638E13CF8AD4F0A888ADB3F350F9196"/>
  </w:style>
  <w:style w:type="paragraph" w:customStyle="1" w:styleId="610843BA8540474FB3E297EAA541ACE7">
    <w:name w:val="610843BA8540474FB3E297EAA541ACE7"/>
  </w:style>
  <w:style w:type="character" w:styleId="FootnoteReference">
    <w:name w:val="footnote reference"/>
    <w:basedOn w:val="DefaultParagraphFont"/>
    <w:uiPriority w:val="99"/>
    <w:qFormat/>
    <w:rPr>
      <w:vertAlign w:val="superscript"/>
    </w:rPr>
  </w:style>
  <w:style w:type="paragraph" w:customStyle="1" w:styleId="D1E562772AAE467B932DB10524AA20BC">
    <w:name w:val="D1E562772AAE467B932DB10524AA20BC"/>
  </w:style>
  <w:style w:type="paragraph" w:customStyle="1" w:styleId="F55DA47B959541AC96C49CFFC78068C3">
    <w:name w:val="F55DA47B959541AC96C49CFFC78068C3"/>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2165E51010214CAEAF8A9DC5507EA045">
    <w:name w:val="2165E51010214CAEAF8A9DC5507EA045"/>
  </w:style>
  <w:style w:type="paragraph" w:customStyle="1" w:styleId="0BCCD12E78D9493A9F9768351E78BB9C">
    <w:name w:val="0BCCD12E78D9493A9F9768351E78BB9C"/>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6A35661C376414A927FE369113096F8">
    <w:name w:val="D6A35661C376414A927FE369113096F8"/>
  </w:style>
  <w:style w:type="paragraph" w:customStyle="1" w:styleId="405A7B0E3B274AD3A0B80B7B3F451DE7">
    <w:name w:val="405A7B0E3B274AD3A0B80B7B3F451DE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C418DA3E90D4971B01C8D0A2F1BAACB">
    <w:name w:val="6C418DA3E90D4971B01C8D0A2F1BAACB"/>
  </w:style>
  <w:style w:type="paragraph" w:customStyle="1" w:styleId="3E5F388917B44EF4A5455716540BAD44">
    <w:name w:val="3E5F388917B44EF4A5455716540BAD44"/>
  </w:style>
  <w:style w:type="paragraph" w:customStyle="1" w:styleId="A0362A8668984FE0B7A74A00FD342ADC">
    <w:name w:val="A0362A8668984FE0B7A74A00FD342ADC"/>
  </w:style>
  <w:style w:type="paragraph" w:customStyle="1" w:styleId="B1FBDD8FC49A4BEEBC2444010928E293">
    <w:name w:val="B1FBDD8FC49A4BEEBC2444010928E293"/>
  </w:style>
  <w:style w:type="paragraph" w:customStyle="1" w:styleId="4840C68F9B674B36A07851B185E5740E">
    <w:name w:val="4840C68F9B674B36A07851B185E5740E"/>
  </w:style>
  <w:style w:type="paragraph" w:customStyle="1" w:styleId="EF45A59C09ED459B8288BC115AB67B38">
    <w:name w:val="EF45A59C09ED459B8288BC115AB67B38"/>
  </w:style>
  <w:style w:type="paragraph" w:customStyle="1" w:styleId="DF7692E0D4A4416883E17F401699F394">
    <w:name w:val="DF7692E0D4A4416883E17F401699F394"/>
  </w:style>
  <w:style w:type="paragraph" w:customStyle="1" w:styleId="E4D2125C23BB467590CC531A308CDAA8">
    <w:name w:val="E4D2125C23BB467590CC531A308CDAA8"/>
  </w:style>
  <w:style w:type="paragraph" w:customStyle="1" w:styleId="93B22AA3DE59457BB57F8D1BD036052F">
    <w:name w:val="93B22AA3DE59457BB57F8D1BD036052F"/>
  </w:style>
  <w:style w:type="paragraph" w:customStyle="1" w:styleId="E241888F85EF4379A561000BA6967538">
    <w:name w:val="E241888F85EF4379A561000BA6967538"/>
  </w:style>
  <w:style w:type="paragraph" w:customStyle="1" w:styleId="44C97431CE834C1D8DB1B6D88E225ED4">
    <w:name w:val="44C97431CE834C1D8DB1B6D88E225ED4"/>
  </w:style>
  <w:style w:type="paragraph" w:customStyle="1" w:styleId="FC4713341050483C82390AB060853EB7">
    <w:name w:val="FC4713341050483C82390AB060853EB7"/>
  </w:style>
  <w:style w:type="paragraph" w:customStyle="1" w:styleId="85D21F58B18943418BEB2974DA23CB1B">
    <w:name w:val="85D21F58B18943418BEB2974DA23CB1B"/>
  </w:style>
  <w:style w:type="paragraph" w:customStyle="1" w:styleId="820D66B5B3FF419ABBDF5C728B08E874">
    <w:name w:val="820D66B5B3FF419ABBDF5C728B08E874"/>
  </w:style>
  <w:style w:type="paragraph" w:customStyle="1" w:styleId="095E18A3B83F466D930E18B4FF5FC465">
    <w:name w:val="095E18A3B83F466D930E18B4FF5FC465"/>
  </w:style>
  <w:style w:type="paragraph" w:customStyle="1" w:styleId="5D1F256F3B9846D39EDB64EDB916262B">
    <w:name w:val="5D1F256F3B9846D39EDB64EDB916262B"/>
  </w:style>
  <w:style w:type="paragraph" w:customStyle="1" w:styleId="F08A7BF786A94EE0AFC21B21FD25C4AE">
    <w:name w:val="F08A7BF786A94EE0AFC21B21FD25C4AE"/>
  </w:style>
  <w:style w:type="paragraph" w:customStyle="1" w:styleId="173F87C44D0D4A2B8A50DAD549983D30">
    <w:name w:val="173F87C44D0D4A2B8A50DAD549983D30"/>
  </w:style>
  <w:style w:type="paragraph" w:customStyle="1" w:styleId="9F8BE0A606ED4F66A58F3614FAEAB0C8">
    <w:name w:val="9F8BE0A606ED4F66A58F3614FAEAB0C8"/>
  </w:style>
  <w:style w:type="paragraph" w:customStyle="1" w:styleId="29D1DD3C2A84412397588E1FCE5C1968">
    <w:name w:val="29D1DD3C2A84412397588E1FCE5C1968"/>
  </w:style>
  <w:style w:type="paragraph" w:customStyle="1" w:styleId="DDBC46B04E17472F964E9716A9CD99D1">
    <w:name w:val="DDBC46B04E17472F964E9716A9CD99D1"/>
  </w:style>
  <w:style w:type="paragraph" w:customStyle="1" w:styleId="37A654D6F3F24AD1B9547AF794AED34A">
    <w:name w:val="37A654D6F3F24AD1B9547AF794AED34A"/>
  </w:style>
  <w:style w:type="paragraph" w:customStyle="1" w:styleId="35016B79AA844BF686B05EC5EC6CC9AB">
    <w:name w:val="35016B79AA844BF686B05EC5EC6CC9AB"/>
  </w:style>
  <w:style w:type="paragraph" w:customStyle="1" w:styleId="0D3F71622B7748059F8495B1034F9907">
    <w:name w:val="0D3F71622B7748059F8495B1034F9907"/>
  </w:style>
  <w:style w:type="paragraph" w:customStyle="1" w:styleId="00B31726CE6B41E2A03E2958F0C7CD31">
    <w:name w:val="00B31726CE6B41E2A03E2958F0C7CD31"/>
  </w:style>
  <w:style w:type="paragraph" w:customStyle="1" w:styleId="C51B3A11D86A4A9F87ED8E6DAF627786">
    <w:name w:val="C51B3A11D86A4A9F87ED8E6DAF627786"/>
  </w:style>
  <w:style w:type="paragraph" w:customStyle="1" w:styleId="847E97212BE741AAA191EEF382809F4D">
    <w:name w:val="847E97212BE741AAA191EEF382809F4D"/>
  </w:style>
  <w:style w:type="paragraph" w:customStyle="1" w:styleId="0CC4DD0744044BD2A8C32042A6D529DB">
    <w:name w:val="0CC4DD0744044BD2A8C32042A6D529DB"/>
  </w:style>
  <w:style w:type="paragraph" w:customStyle="1" w:styleId="702DD50BC1154A338E8D4058FE8EA412">
    <w:name w:val="702DD50BC1154A338E8D4058FE8EA412"/>
  </w:style>
  <w:style w:type="paragraph" w:customStyle="1" w:styleId="9BCD1F7789CD4D378A38B932508669DA">
    <w:name w:val="9BCD1F7789CD4D378A38B932508669DA"/>
  </w:style>
  <w:style w:type="paragraph" w:customStyle="1" w:styleId="080FEFE6FE784BC7AB71A214250EC169">
    <w:name w:val="080FEFE6FE784BC7AB71A214250EC169"/>
  </w:style>
  <w:style w:type="paragraph" w:customStyle="1" w:styleId="CF2582D5AA624D39B3DDBB8ACEA1FCFA">
    <w:name w:val="CF2582D5AA624D39B3DDBB8ACEA1FCFA"/>
  </w:style>
  <w:style w:type="paragraph" w:customStyle="1" w:styleId="5E8B3E61CF1240D7A04F57C0E3934EBC">
    <w:name w:val="5E8B3E61CF1240D7A04F57C0E3934EBC"/>
  </w:style>
  <w:style w:type="paragraph" w:customStyle="1" w:styleId="FFE355167CE24F5F830B08531E5A9678">
    <w:name w:val="FFE355167CE24F5F830B08531E5A9678"/>
  </w:style>
  <w:style w:type="paragraph" w:customStyle="1" w:styleId="2B9728CF47344070B91F33B48A5E8697">
    <w:name w:val="2B9728CF47344070B91F33B48A5E8697"/>
  </w:style>
  <w:style w:type="paragraph" w:customStyle="1" w:styleId="7B5E10B33BCE4CBDBBD007A76F91547C">
    <w:name w:val="7B5E10B33BCE4CBDBBD007A76F91547C"/>
  </w:style>
  <w:style w:type="paragraph" w:customStyle="1" w:styleId="96A4C39B829244CE926F12880ABE04D0">
    <w:name w:val="96A4C39B829244CE926F12880ABE04D0"/>
  </w:style>
  <w:style w:type="paragraph" w:customStyle="1" w:styleId="944664BF3D8B4D679586A874D3323375">
    <w:name w:val="944664BF3D8B4D679586A874D3323375"/>
  </w:style>
  <w:style w:type="paragraph" w:customStyle="1" w:styleId="29FD45A79183402BB9A325B3A391D56B">
    <w:name w:val="29FD45A79183402BB9A325B3A391D56B"/>
  </w:style>
  <w:style w:type="paragraph" w:customStyle="1" w:styleId="8AABD262AEFC411590706FF4739F709D">
    <w:name w:val="8AABD262AEFC411590706FF4739F709D"/>
  </w:style>
  <w:style w:type="paragraph" w:customStyle="1" w:styleId="D02034B5BE1347CDB9BBF6AB965FB663">
    <w:name w:val="D02034B5BE1347CDB9BBF6AB965FB663"/>
  </w:style>
  <w:style w:type="paragraph" w:customStyle="1" w:styleId="58D11791C2AA4BE28705CE0034E05436">
    <w:name w:val="58D11791C2AA4BE28705CE0034E05436"/>
  </w:style>
  <w:style w:type="paragraph" w:customStyle="1" w:styleId="EDA6BBAAA845486F856D47CA40313693">
    <w:name w:val="EDA6BBAAA845486F856D47CA40313693"/>
  </w:style>
  <w:style w:type="paragraph" w:customStyle="1" w:styleId="BEC61093CF12425091109C65EB692356">
    <w:name w:val="BEC61093CF12425091109C65EB692356"/>
  </w:style>
  <w:style w:type="paragraph" w:customStyle="1" w:styleId="01C1E4C2C1C24ECE93CF581B12F6D973">
    <w:name w:val="01C1E4C2C1C24ECE93CF581B12F6D973"/>
    <w:rsid w:val="00336995"/>
  </w:style>
  <w:style w:type="paragraph" w:customStyle="1" w:styleId="FA39046DE4064E46A2018E7D95AC36F6">
    <w:name w:val="FA39046DE4064E46A2018E7D95AC36F6"/>
    <w:rsid w:val="00336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E898BB3-950B-40FD-ADBD-C7CB8BF0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5</TotalTime>
  <Pages>2</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Nation</dc:creator>
  <cp:keywords/>
  <dc:description/>
  <cp:lastModifiedBy>Jonas Nation</cp:lastModifiedBy>
  <cp:revision>2</cp:revision>
  <dcterms:created xsi:type="dcterms:W3CDTF">2020-05-10T16:07:00Z</dcterms:created>
  <dcterms:modified xsi:type="dcterms:W3CDTF">2020-05-10T16:12:00Z</dcterms:modified>
</cp:coreProperties>
</file>