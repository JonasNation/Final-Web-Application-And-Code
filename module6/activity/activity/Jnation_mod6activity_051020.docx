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612A5" w14:textId="4C5BD5A2" w:rsidR="004D6B86" w:rsidRDefault="00A242F7">
      <w:pPr>
        <w:pStyle w:val="Title"/>
      </w:pPr>
      <w:r>
        <w:t>Final Documentation</w:t>
      </w:r>
    </w:p>
    <w:p w14:paraId="49A60F3E" w14:textId="53EC8254" w:rsidR="004D6B86" w:rsidRDefault="00A242F7">
      <w:pPr>
        <w:pStyle w:val="Title2"/>
      </w:pPr>
      <w:r>
        <w:t>Jonas Nation</w:t>
      </w:r>
    </w:p>
    <w:p w14:paraId="02A3AC6C" w14:textId="7212C32F" w:rsidR="004D6B86" w:rsidRDefault="00A242F7">
      <w:pPr>
        <w:pStyle w:val="Title2"/>
      </w:pPr>
      <w:r>
        <w:t>Rasmussen College</w:t>
      </w:r>
    </w:p>
    <w:p w14:paraId="5C1A581D" w14:textId="77777777" w:rsidR="004D6B86" w:rsidRDefault="00345333">
      <w:pPr>
        <w:pStyle w:val="Title"/>
      </w:pPr>
      <w:r>
        <w:t>Author Note</w:t>
      </w:r>
    </w:p>
    <w:p w14:paraId="79B3492B" w14:textId="37C147E2" w:rsidR="004D6B86" w:rsidRPr="00A4757D" w:rsidRDefault="00A242F7">
      <w:r>
        <w:t xml:space="preserve">CIS3801C Section 01 Fundamentals of Mobile Web Application Development – Instructor </w:t>
      </w:r>
      <w:r w:rsidRPr="00A242F7">
        <w:rPr>
          <w:rFonts w:asciiTheme="majorHAnsi" w:hAnsiTheme="majorHAnsi" w:cstheme="majorHAnsi"/>
          <w:color w:val="auto"/>
          <w:shd w:val="clear" w:color="auto" w:fill="FFFFFF"/>
        </w:rPr>
        <w:t>Christopher Mattie</w:t>
      </w:r>
      <w:r w:rsidRPr="00A242F7">
        <w:rPr>
          <w:color w:val="auto"/>
        </w:rPr>
        <w:t xml:space="preserve"> </w:t>
      </w:r>
    </w:p>
    <w:p w14:paraId="266759DA" w14:textId="33D6EC2B" w:rsidR="006D7EE9" w:rsidRDefault="00A242F7" w:rsidP="006D7EE9">
      <w:pPr>
        <w:pStyle w:val="SectionTitle"/>
      </w:pPr>
      <w:r>
        <w:lastRenderedPageBreak/>
        <w:t>Final Documentation</w:t>
      </w:r>
    </w:p>
    <w:p w14:paraId="3D9A8422" w14:textId="0F34773B" w:rsidR="004D6B86" w:rsidRDefault="006D7EE9" w:rsidP="00A242F7">
      <w:r>
        <w:t xml:space="preserve"> </w:t>
      </w:r>
      <w:r w:rsidR="001838A3">
        <w:t>GitHub:</w:t>
      </w:r>
    </w:p>
    <w:p w14:paraId="6ACED02C" w14:textId="2AB85A60" w:rsidR="001838A3" w:rsidRDefault="001838A3" w:rsidP="00A242F7">
      <w:hyperlink r:id="rId9" w:history="1">
        <w:r>
          <w:rPr>
            <w:rStyle w:val="Hyperlink"/>
          </w:rPr>
          <w:t>https://github.com/JonasNation/Rasmussen-MobileWeb-Spr20-module-6-JonasNation-</w:t>
        </w:r>
      </w:hyperlink>
    </w:p>
    <w:p w14:paraId="7D6FDCBA" w14:textId="5032C8F1" w:rsidR="001838A3" w:rsidRDefault="00E76035" w:rsidP="00A242F7">
      <w:r>
        <w:t>Wiki:</w:t>
      </w:r>
    </w:p>
    <w:p w14:paraId="47539773" w14:textId="216595D6" w:rsidR="00E76035" w:rsidRDefault="00E76035" w:rsidP="00A242F7">
      <w:hyperlink r:id="rId10" w:history="1">
        <w:r>
          <w:rPr>
            <w:rStyle w:val="Hyperlink"/>
          </w:rPr>
          <w:t>https://github.com/JonasNation/Rasmussen-MobileWeb-Spr20-module-6-JonasNation-/wiki</w:t>
        </w:r>
      </w:hyperlink>
    </w:p>
    <w:p w14:paraId="5132023E" w14:textId="59E8CE8C" w:rsidR="00E76035" w:rsidRDefault="006B2AC2" w:rsidP="00A242F7">
      <w:r>
        <w:t>GitHub Page:</w:t>
      </w:r>
    </w:p>
    <w:p w14:paraId="5348A9F3" w14:textId="31D99C25" w:rsidR="006B2AC2" w:rsidRPr="00A242F7" w:rsidRDefault="006B2AC2" w:rsidP="00A242F7">
      <w:hyperlink r:id="rId11" w:history="1">
        <w:r>
          <w:rPr>
            <w:rStyle w:val="Hyperlink"/>
          </w:rPr>
          <w:t>https://jonasnation.github.io/Rasmussen-MobileWeb-Spr20-module-6-JonasNation-/</w:t>
        </w:r>
      </w:hyperlink>
    </w:p>
    <w:sectPr w:rsidR="006B2AC2" w:rsidRPr="00A242F7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145F7" w14:textId="77777777" w:rsidR="00CC7481" w:rsidRDefault="00CC7481">
      <w:pPr>
        <w:spacing w:line="240" w:lineRule="auto"/>
      </w:pPr>
      <w:r>
        <w:separator/>
      </w:r>
    </w:p>
    <w:p w14:paraId="65E60B7D" w14:textId="77777777" w:rsidR="00CC7481" w:rsidRDefault="00CC7481"/>
  </w:endnote>
  <w:endnote w:type="continuationSeparator" w:id="0">
    <w:p w14:paraId="3798514E" w14:textId="77777777" w:rsidR="00CC7481" w:rsidRDefault="00CC7481">
      <w:pPr>
        <w:spacing w:line="240" w:lineRule="auto"/>
      </w:pPr>
      <w:r>
        <w:continuationSeparator/>
      </w:r>
    </w:p>
    <w:p w14:paraId="6973E2B8" w14:textId="77777777" w:rsidR="00CC7481" w:rsidRDefault="00CC74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5A354" w14:textId="77777777" w:rsidR="00CC7481" w:rsidRDefault="00CC7481">
      <w:pPr>
        <w:spacing w:line="240" w:lineRule="auto"/>
      </w:pPr>
      <w:r>
        <w:separator/>
      </w:r>
    </w:p>
    <w:p w14:paraId="7CF7C2ED" w14:textId="77777777" w:rsidR="00CC7481" w:rsidRDefault="00CC7481"/>
  </w:footnote>
  <w:footnote w:type="continuationSeparator" w:id="0">
    <w:p w14:paraId="73F25A3C" w14:textId="77777777" w:rsidR="00CC7481" w:rsidRDefault="00CC7481">
      <w:pPr>
        <w:spacing w:line="240" w:lineRule="auto"/>
      </w:pPr>
      <w:r>
        <w:continuationSeparator/>
      </w:r>
    </w:p>
    <w:p w14:paraId="337CA2BD" w14:textId="77777777" w:rsidR="00CC7481" w:rsidRDefault="00CC74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181644C0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064514DC" w14:textId="14D22386" w:rsidR="004D6B86" w:rsidRPr="00170521" w:rsidRDefault="00CC7481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A242F7">
                <w:t>MODULE 06 ACTIVITY</w:t>
              </w:r>
            </w:sdtContent>
          </w:sdt>
        </w:p>
      </w:tc>
      <w:tc>
        <w:tcPr>
          <w:tcW w:w="1080" w:type="dxa"/>
        </w:tcPr>
        <w:p w14:paraId="233DE210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958316C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2F2ADB8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65210B4A" w14:textId="283EC4E4"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:placeholder>
                <w:docPart w:val="1A54047C620D475A8C4BD8A031F2E249"/>
              </w:placeholder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A242F7">
                <w:t>MODULE 06 ACTIVITY</w:t>
              </w:r>
            </w:sdtContent>
          </w:sdt>
        </w:p>
      </w:tc>
      <w:tc>
        <w:tcPr>
          <w:tcW w:w="1080" w:type="dxa"/>
        </w:tcPr>
        <w:p w14:paraId="3FBAF917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2FF0E76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F7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838A3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84C26"/>
    <w:rsid w:val="006B015B"/>
    <w:rsid w:val="006B2AC2"/>
    <w:rsid w:val="006C162F"/>
    <w:rsid w:val="006D7EE9"/>
    <w:rsid w:val="007244DE"/>
    <w:rsid w:val="007F0230"/>
    <w:rsid w:val="0081390C"/>
    <w:rsid w:val="00816831"/>
    <w:rsid w:val="00837D67"/>
    <w:rsid w:val="008747E8"/>
    <w:rsid w:val="008A2A83"/>
    <w:rsid w:val="008A78F1"/>
    <w:rsid w:val="00910F0E"/>
    <w:rsid w:val="00961AE5"/>
    <w:rsid w:val="009A2C38"/>
    <w:rsid w:val="009F0414"/>
    <w:rsid w:val="00A242F7"/>
    <w:rsid w:val="00A4757D"/>
    <w:rsid w:val="00A77F6B"/>
    <w:rsid w:val="00A81BB2"/>
    <w:rsid w:val="00AA5C05"/>
    <w:rsid w:val="00B03BA4"/>
    <w:rsid w:val="00C3438C"/>
    <w:rsid w:val="00C5686B"/>
    <w:rsid w:val="00C74024"/>
    <w:rsid w:val="00C83B15"/>
    <w:rsid w:val="00C925C8"/>
    <w:rsid w:val="00CB7F84"/>
    <w:rsid w:val="00CC7481"/>
    <w:rsid w:val="00CF1B55"/>
    <w:rsid w:val="00DB2E59"/>
    <w:rsid w:val="00DB358F"/>
    <w:rsid w:val="00DC44F1"/>
    <w:rsid w:val="00DF6D26"/>
    <w:rsid w:val="00E7305D"/>
    <w:rsid w:val="00E76035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8D70ED"/>
  <w15:chartTrackingRefBased/>
  <w15:docId w15:val="{3892FA38-FE3B-4407-8805-50B834BD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83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onasnation.github.io/Rasmussen-MobileWeb-Spr20-module-6-JonasNation-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JonasNation/Rasmussen-MobileWeb-Spr20-module-6-JonasNation-/wiki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onasNation/Rasmussen-MobileWeb-Spr20-module-6-JonasNation-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%20Nation\AppData\Roaming\Microsoft\Templates\AP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54047C620D475A8C4BD8A031F2E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6AFB2-61D6-494F-ACB3-1E8B2E810BF5}"/>
      </w:docPartPr>
      <w:docPartBody>
        <w:p w:rsidR="00000000" w:rsidRDefault="00B61469" w:rsidP="00B61469">
          <w:pPr>
            <w:pStyle w:val="1A54047C620D475A8C4BD8A031F2E249"/>
          </w:pPr>
          <w:r>
            <w:t>Add Title Here, up to 12 Words, on One to Two Lines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69"/>
    <w:rsid w:val="00B61469"/>
    <w:rsid w:val="00C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CE19CEAC6741ACBF2D38B698AC03AB">
    <w:name w:val="C3CE19CEAC6741ACBF2D38B698AC03AB"/>
  </w:style>
  <w:style w:type="paragraph" w:customStyle="1" w:styleId="BA1CF14B2BC343F9895A7F87053902C4">
    <w:name w:val="BA1CF14B2BC343F9895A7F87053902C4"/>
  </w:style>
  <w:style w:type="paragraph" w:customStyle="1" w:styleId="7CEE67D1A749480A8704BD8B5A78C83B">
    <w:name w:val="7CEE67D1A749480A8704BD8B5A78C83B"/>
  </w:style>
  <w:style w:type="paragraph" w:customStyle="1" w:styleId="67ED0AA63B9B448ABAD1697766AB2530">
    <w:name w:val="67ED0AA63B9B448ABAD1697766AB253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815A3848C524EB7BC9E02FA36846C7D">
    <w:name w:val="F815A3848C524EB7BC9E02FA36846C7D"/>
  </w:style>
  <w:style w:type="paragraph" w:customStyle="1" w:styleId="B00E1E06B79947CB9B6C4F5F22999FF0">
    <w:name w:val="B00E1E06B79947CB9B6C4F5F22999FF0"/>
  </w:style>
  <w:style w:type="paragraph" w:customStyle="1" w:styleId="2D69173DF9A142478CD5A5DCD9AED348">
    <w:name w:val="2D69173DF9A142478CD5A5DCD9AED348"/>
  </w:style>
  <w:style w:type="paragraph" w:customStyle="1" w:styleId="DE224873393D4959AF71A2158CC303D6">
    <w:name w:val="DE224873393D4959AF71A2158CC303D6"/>
  </w:style>
  <w:style w:type="paragraph" w:customStyle="1" w:styleId="DCD59833882A41BAA3AA339F4EADA0C2">
    <w:name w:val="DCD59833882A41BAA3AA339F4EADA0C2"/>
  </w:style>
  <w:style w:type="paragraph" w:customStyle="1" w:styleId="8F42B37746E04211BFD04807316A59A4">
    <w:name w:val="8F42B37746E04211BFD04807316A59A4"/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paragraph" w:customStyle="1" w:styleId="954B530C5E1F462780717A7D98467CDA">
    <w:name w:val="954B530C5E1F462780717A7D98467CDA"/>
  </w:style>
  <w:style w:type="paragraph" w:customStyle="1" w:styleId="3F5CE96CAEB2482D92BB299B833C736F">
    <w:name w:val="3F5CE96CAEB2482D92BB299B833C736F"/>
  </w:style>
  <w:style w:type="character" w:customStyle="1" w:styleId="Heading3Char">
    <w:name w:val="Heading 3 Char"/>
    <w:basedOn w:val="DefaultParagraphFont"/>
    <w:link w:val="Heading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customStyle="1" w:styleId="CFF24E184DFC44B6B72E744EC094E710">
    <w:name w:val="CFF24E184DFC44B6B72E744EC094E710"/>
  </w:style>
  <w:style w:type="paragraph" w:customStyle="1" w:styleId="D0F8B1670E6247BB8FC07D462CAA577F">
    <w:name w:val="D0F8B1670E6247BB8FC07D462CAA577F"/>
  </w:style>
  <w:style w:type="character" w:customStyle="1" w:styleId="Heading4Char">
    <w:name w:val="Heading 4 Char"/>
    <w:basedOn w:val="DefaultParagraphFont"/>
    <w:link w:val="Heading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customStyle="1" w:styleId="5954C3E79D6F46C7AD233BE1C7731F3F">
    <w:name w:val="5954C3E79D6F46C7AD233BE1C7731F3F"/>
  </w:style>
  <w:style w:type="paragraph" w:customStyle="1" w:styleId="9194BA0D48464966A7F2BA91DA10026B">
    <w:name w:val="9194BA0D48464966A7F2BA91DA10026B"/>
  </w:style>
  <w:style w:type="character" w:customStyle="1" w:styleId="Heading5Char">
    <w:name w:val="Heading 5 Char"/>
    <w:basedOn w:val="DefaultParagraphFont"/>
    <w:link w:val="Heading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paragraph" w:customStyle="1" w:styleId="E4FD5BE6F969455DA43F11BF32F63143">
    <w:name w:val="E4FD5BE6F969455DA43F11BF32F63143"/>
  </w:style>
  <w:style w:type="paragraph" w:customStyle="1" w:styleId="E1A530C6AD734337A88D90E25558A012">
    <w:name w:val="E1A530C6AD734337A88D90E25558A012"/>
  </w:style>
  <w:style w:type="paragraph" w:customStyle="1" w:styleId="E22370565CC84F53A30D5C2EE224B081">
    <w:name w:val="E22370565CC84F53A30D5C2EE224B081"/>
  </w:style>
  <w:style w:type="paragraph" w:customStyle="1" w:styleId="446114A5D62B48EFA867D54D1A8FBE88">
    <w:name w:val="446114A5D62B48EFA867D54D1A8FBE88"/>
  </w:style>
  <w:style w:type="paragraph" w:customStyle="1" w:styleId="AEE32ED9DBDA45BEBBFCE2B32389FF85">
    <w:name w:val="AEE32ED9DBDA45BEBBFCE2B32389FF85"/>
  </w:style>
  <w:style w:type="paragraph" w:customStyle="1" w:styleId="3FF57C3F926446AB98BC8DCC8FF225CF">
    <w:name w:val="3FF57C3F926446AB98BC8DCC8FF225CF"/>
  </w:style>
  <w:style w:type="paragraph" w:customStyle="1" w:styleId="47F3DCB70F9D468A91533C60097DB680">
    <w:name w:val="47F3DCB70F9D468A91533C60097DB680"/>
  </w:style>
  <w:style w:type="paragraph" w:customStyle="1" w:styleId="72E31EEC62FB41708400147F9CBED51C">
    <w:name w:val="72E31EEC62FB41708400147F9CBED51C"/>
  </w:style>
  <w:style w:type="paragraph" w:customStyle="1" w:styleId="925CC23ED4A7495996A67C67CB56F280">
    <w:name w:val="925CC23ED4A7495996A67C67CB56F280"/>
  </w:style>
  <w:style w:type="paragraph" w:customStyle="1" w:styleId="6374BA83390F43DD92CEBFE0BA20C0C3">
    <w:name w:val="6374BA83390F43DD92CEBFE0BA20C0C3"/>
  </w:style>
  <w:style w:type="paragraph" w:customStyle="1" w:styleId="7C7EDEB137414094BB839D68E8E81D02">
    <w:name w:val="7C7EDEB137414094BB839D68E8E81D02"/>
  </w:style>
  <w:style w:type="paragraph" w:customStyle="1" w:styleId="B66E8EBEC85C4ED09431D19939720736">
    <w:name w:val="B66E8EBEC85C4ED09431D19939720736"/>
  </w:style>
  <w:style w:type="paragraph" w:customStyle="1" w:styleId="EE868B95E93A4ED6BD7885979393F876">
    <w:name w:val="EE868B95E93A4ED6BD7885979393F876"/>
  </w:style>
  <w:style w:type="paragraph" w:customStyle="1" w:styleId="51B97838A45C4947AF8E1FEF7D811F1D">
    <w:name w:val="51B97838A45C4947AF8E1FEF7D811F1D"/>
  </w:style>
  <w:style w:type="paragraph" w:customStyle="1" w:styleId="F983F66213F547A9B44C628DEE7BF19D">
    <w:name w:val="F983F66213F547A9B44C628DEE7BF19D"/>
  </w:style>
  <w:style w:type="paragraph" w:customStyle="1" w:styleId="B04E6A442ED14FB9B0D1D130F892E097">
    <w:name w:val="B04E6A442ED14FB9B0D1D130F892E097"/>
  </w:style>
  <w:style w:type="paragraph" w:customStyle="1" w:styleId="AE0D83348F2F400C816D153454EBD042">
    <w:name w:val="AE0D83348F2F400C816D153454EBD042"/>
  </w:style>
  <w:style w:type="paragraph" w:customStyle="1" w:styleId="795FAC2C0CA242E48F596B72E52AC506">
    <w:name w:val="795FAC2C0CA242E48F596B72E52AC506"/>
  </w:style>
  <w:style w:type="paragraph" w:customStyle="1" w:styleId="9F5563B2FFA24AE2A60E5323C403A1E4">
    <w:name w:val="9F5563B2FFA24AE2A60E5323C403A1E4"/>
  </w:style>
  <w:style w:type="paragraph" w:customStyle="1" w:styleId="A728489B07EE4B899399D631C87A78EF">
    <w:name w:val="A728489B07EE4B899399D631C87A78EF"/>
  </w:style>
  <w:style w:type="paragraph" w:customStyle="1" w:styleId="B903E299A6AE45E6B65D81B5F034805A">
    <w:name w:val="B903E299A6AE45E6B65D81B5F034805A"/>
  </w:style>
  <w:style w:type="paragraph" w:customStyle="1" w:styleId="9C1A26066E9E449F9F74415A756469B1">
    <w:name w:val="9C1A26066E9E449F9F74415A756469B1"/>
  </w:style>
  <w:style w:type="paragraph" w:customStyle="1" w:styleId="B9EA398D883B4DDFBBDB2A6BEC625F9E">
    <w:name w:val="B9EA398D883B4DDFBBDB2A6BEC625F9E"/>
  </w:style>
  <w:style w:type="paragraph" w:customStyle="1" w:styleId="2457FD1D5AB74A638E607B3C30948D7C">
    <w:name w:val="2457FD1D5AB74A638E607B3C30948D7C"/>
  </w:style>
  <w:style w:type="paragraph" w:customStyle="1" w:styleId="F9B07697C3FA4D9B80FB9ABBEA0EA9C9">
    <w:name w:val="F9B07697C3FA4D9B80FB9ABBEA0EA9C9"/>
  </w:style>
  <w:style w:type="paragraph" w:customStyle="1" w:styleId="3F8037BA78ED48FE80C9476C406CF899">
    <w:name w:val="3F8037BA78ED48FE80C9476C406CF899"/>
  </w:style>
  <w:style w:type="paragraph" w:customStyle="1" w:styleId="3CCA989937564041B1605B537695F591">
    <w:name w:val="3CCA989937564041B1605B537695F591"/>
  </w:style>
  <w:style w:type="paragraph" w:customStyle="1" w:styleId="4FA8F611B44D48928B6EAEBE3797ECB5">
    <w:name w:val="4FA8F611B44D48928B6EAEBE3797ECB5"/>
  </w:style>
  <w:style w:type="paragraph" w:customStyle="1" w:styleId="FEE7D879AA1642DAACDEAD0A34D325B5">
    <w:name w:val="FEE7D879AA1642DAACDEAD0A34D325B5"/>
  </w:style>
  <w:style w:type="paragraph" w:customStyle="1" w:styleId="42FAAEC8307D486AB99C791B6C363D89">
    <w:name w:val="42FAAEC8307D486AB99C791B6C363D89"/>
  </w:style>
  <w:style w:type="paragraph" w:customStyle="1" w:styleId="EA3345F3BE5D4531A0CB422EB4EED365">
    <w:name w:val="EA3345F3BE5D4531A0CB422EB4EED365"/>
  </w:style>
  <w:style w:type="paragraph" w:customStyle="1" w:styleId="39D0367BB66E4FAD8FB9D0AD930F28C5">
    <w:name w:val="39D0367BB66E4FAD8FB9D0AD930F28C5"/>
  </w:style>
  <w:style w:type="paragraph" w:customStyle="1" w:styleId="5276AA73692247FA880BA50EAC138980">
    <w:name w:val="5276AA73692247FA880BA50EAC138980"/>
  </w:style>
  <w:style w:type="paragraph" w:customStyle="1" w:styleId="E29698C275604C86B720C53FF3B4143F">
    <w:name w:val="E29698C275604C86B720C53FF3B4143F"/>
  </w:style>
  <w:style w:type="paragraph" w:customStyle="1" w:styleId="B3C2AB8AE07F4F658CF2BD759BB58C24">
    <w:name w:val="B3C2AB8AE07F4F658CF2BD759BB58C24"/>
  </w:style>
  <w:style w:type="paragraph" w:customStyle="1" w:styleId="DCA4884A81A3403B88EA8CA3581223CB">
    <w:name w:val="DCA4884A81A3403B88EA8CA3581223CB"/>
  </w:style>
  <w:style w:type="paragraph" w:customStyle="1" w:styleId="2C48B114CE854E518423772AE366E80D">
    <w:name w:val="2C48B114CE854E518423772AE366E80D"/>
  </w:style>
  <w:style w:type="paragraph" w:customStyle="1" w:styleId="4AB6D92AB9C24F7BA336FEFCEEEF2EE1">
    <w:name w:val="4AB6D92AB9C24F7BA336FEFCEEEF2EE1"/>
  </w:style>
  <w:style w:type="paragraph" w:customStyle="1" w:styleId="29B0D97449F545F59AF61793426BE9EA">
    <w:name w:val="29B0D97449F545F59AF61793426BE9EA"/>
  </w:style>
  <w:style w:type="paragraph" w:customStyle="1" w:styleId="30932A01D59549F38B919BCA4C0D5B92">
    <w:name w:val="30932A01D59549F38B919BCA4C0D5B92"/>
  </w:style>
  <w:style w:type="paragraph" w:customStyle="1" w:styleId="0D2708AC64DE4AF1A9B6D0C2224CB8C8">
    <w:name w:val="0D2708AC64DE4AF1A9B6D0C2224CB8C8"/>
  </w:style>
  <w:style w:type="paragraph" w:customStyle="1" w:styleId="E041A181C223462DAD338C643E71FB34">
    <w:name w:val="E041A181C223462DAD338C643E71FB34"/>
  </w:style>
  <w:style w:type="paragraph" w:customStyle="1" w:styleId="5B0868310EE9497BBF80BAE3E358A306">
    <w:name w:val="5B0868310EE9497BBF80BAE3E358A306"/>
  </w:style>
  <w:style w:type="paragraph" w:customStyle="1" w:styleId="4047BB347AAA4C779EAEB7DD4BA5677C">
    <w:name w:val="4047BB347AAA4C779EAEB7DD4BA5677C"/>
  </w:style>
  <w:style w:type="paragraph" w:customStyle="1" w:styleId="1A54047C620D475A8C4BD8A031F2E249">
    <w:name w:val="1A54047C620D475A8C4BD8A031F2E249"/>
    <w:rsid w:val="00B61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w:rsidRDefault="00A242F7"&gt;&lt;w:r&gt;&lt;w:t&gt;MODULE 06 ACTIVITY&lt;/w:t&gt;&lt;/w:r&gt;&lt;/w:p&gt;&lt;w:sectPr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02B49A7A-05B1-4228-96E1-11090C24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</Template>
  <TotalTime>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Nation</dc:creator>
  <cp:keywords/>
  <dc:description/>
  <cp:lastModifiedBy>Jonas Nation</cp:lastModifiedBy>
  <cp:revision>4</cp:revision>
  <dcterms:created xsi:type="dcterms:W3CDTF">2020-05-10T15:12:00Z</dcterms:created>
  <dcterms:modified xsi:type="dcterms:W3CDTF">2020-05-10T15:21:00Z</dcterms:modified>
</cp:coreProperties>
</file>